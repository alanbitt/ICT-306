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C96F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056A7242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4F69CEAC" wp14:editId="292A7CB2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DF3AA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2F69A89C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03763913" w14:textId="77777777" w:rsidR="007F30AE" w:rsidRPr="000E7483" w:rsidRDefault="007F30AE" w:rsidP="000E7483">
      <w:pPr>
        <w:jc w:val="center"/>
      </w:pPr>
      <w:r w:rsidRPr="000E7483">
        <w:t>Lieu</w:t>
      </w:r>
    </w:p>
    <w:p w14:paraId="69783D8E" w14:textId="77777777" w:rsidR="007F30AE" w:rsidRPr="000E7483" w:rsidRDefault="007F30AE" w:rsidP="000E7483">
      <w:pPr>
        <w:jc w:val="center"/>
      </w:pPr>
      <w:r w:rsidRPr="000E7483">
        <w:t>Durée</w:t>
      </w:r>
    </w:p>
    <w:p w14:paraId="44DE5E81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21DC669D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F59502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064CE12" w14:textId="59CCD24B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6426393" w14:textId="0BAF953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BF2F2D7" w14:textId="28B038D4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25B066F" w14:textId="6B3DBBBD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912B28E" w14:textId="66F1EC4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D58D072" w14:textId="22FFBDE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3417D9C" w14:textId="7CA4892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27C7521" w14:textId="2A4F284D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BA65A51" w14:textId="116887BF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7E39B6A" w14:textId="2E41749E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1CDD7A6" w14:textId="124DA1C5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0D6C03E" w14:textId="0A1EE785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999C233" w14:textId="68A625D5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ABBD06E" w14:textId="1015801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237E4C0" w14:textId="69B849EB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54F7CF4" w14:textId="27818671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579895D" w14:textId="7D9BEE2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2977DC3" w14:textId="0EF90F5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38C09EE5" w14:textId="6E83263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509C972D" w14:textId="67377550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26066FA" w14:textId="6F2EEDAD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75B3F30" w14:textId="7FB3FA9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32940162" w14:textId="09D0F2B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305EA7C" w14:textId="1CCD8D3C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50187BD" w14:textId="3B3FB6AA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6C13EB1" w14:textId="7E84063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E8EEEC2" w14:textId="0CAA02D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C6A55E0" w14:textId="1307F37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66D6491" w14:textId="10B6D049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DB7E19E" w14:textId="3F67690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2576D86" w14:textId="781C339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2F1182BA" w14:textId="7617B87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DD0D344" w14:textId="7FDE5D65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5F45AC4C" w14:textId="15011E8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0EEFBC39" w14:textId="094A0855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E149DAB" w14:textId="2600413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17F15D20" w14:textId="20A7CF4C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E95F7D">
          <w:rPr>
            <w:noProof/>
            <w:webHidden/>
          </w:rPr>
          <w:t>7</w:t>
        </w:r>
        <w:r w:rsidR="00116F07">
          <w:rPr>
            <w:noProof/>
            <w:webHidden/>
          </w:rPr>
          <w:fldChar w:fldCharType="end"/>
        </w:r>
      </w:hyperlink>
    </w:p>
    <w:p w14:paraId="218E4A5A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AC71B3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736CC401" w14:textId="77777777" w:rsidR="008E53F9" w:rsidRPr="008E53F9" w:rsidRDefault="008E53F9" w:rsidP="008E53F9">
      <w:pPr>
        <w:pStyle w:val="Corpsdetexte"/>
      </w:pPr>
    </w:p>
    <w:p w14:paraId="2EA85A44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B9BBEF2" w14:textId="77777777" w:rsidR="0015167D" w:rsidRPr="0015167D" w:rsidRDefault="0015167D" w:rsidP="0015167D">
      <w:pPr>
        <w:pStyle w:val="Retraitcorpsdetexte"/>
      </w:pPr>
    </w:p>
    <w:p w14:paraId="70F8EE07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18D07184" w14:textId="77777777" w:rsidR="0076036D" w:rsidRDefault="0076036D" w:rsidP="0015167D">
      <w:pPr>
        <w:pStyle w:val="Informations"/>
      </w:pPr>
    </w:p>
    <w:p w14:paraId="0F9F88E2" w14:textId="77777777" w:rsidR="0076036D" w:rsidRDefault="0076036D" w:rsidP="0015167D">
      <w:pPr>
        <w:pStyle w:val="Informations"/>
      </w:pPr>
      <w:r>
        <w:t xml:space="preserve">Exemple :  </w:t>
      </w:r>
    </w:p>
    <w:p w14:paraId="7652F4DB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67885C95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7554B70A" w14:textId="77777777" w:rsidR="0015167D" w:rsidRPr="00F664DF" w:rsidRDefault="0015167D" w:rsidP="0015167D">
      <w:pPr>
        <w:pStyle w:val="Retraitcorpsdetexte"/>
      </w:pPr>
    </w:p>
    <w:p w14:paraId="4DFEDE96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45AE0652" w14:textId="77777777" w:rsidR="0015167D" w:rsidRPr="0015167D" w:rsidRDefault="0015167D" w:rsidP="0015167D">
      <w:pPr>
        <w:pStyle w:val="Retraitcorpsdetexte"/>
      </w:pPr>
    </w:p>
    <w:p w14:paraId="40354BDC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57AC091E" w14:textId="77777777" w:rsidR="0015167D" w:rsidRPr="00F664DF" w:rsidRDefault="0015167D" w:rsidP="0015167D">
      <w:pPr>
        <w:pStyle w:val="Retraitcorpsdetexte"/>
      </w:pPr>
    </w:p>
    <w:p w14:paraId="7DE6A7B3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14BC7C22" w14:textId="77777777" w:rsidR="0015167D" w:rsidRPr="0015167D" w:rsidRDefault="0015167D" w:rsidP="0015167D">
      <w:pPr>
        <w:pStyle w:val="Retraitcorpsdetexte"/>
      </w:pPr>
    </w:p>
    <w:p w14:paraId="1DF2F2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0C598322" w14:textId="77777777" w:rsidR="00F664DF" w:rsidRPr="00F664DF" w:rsidRDefault="00F664DF" w:rsidP="00F664DF">
      <w:pPr>
        <w:pStyle w:val="Retraitcorpsdetexte"/>
      </w:pPr>
    </w:p>
    <w:p w14:paraId="61086EF7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1B95DBBD" w14:textId="77777777" w:rsidR="0015167D" w:rsidRPr="0015167D" w:rsidRDefault="0015167D" w:rsidP="0015167D">
      <w:pPr>
        <w:pStyle w:val="Retraitcorpsdetexte"/>
      </w:pPr>
    </w:p>
    <w:p w14:paraId="5F1BAB9D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43938A97" w14:textId="77777777" w:rsidR="0015167D" w:rsidRPr="00F664DF" w:rsidRDefault="0015167D" w:rsidP="0015167D">
      <w:pPr>
        <w:pStyle w:val="Retraitcorpsdetexte"/>
      </w:pPr>
    </w:p>
    <w:p w14:paraId="0E38938E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2B817A1D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213687F9" w14:textId="77777777" w:rsidR="00920F4E" w:rsidRDefault="00920F4E" w:rsidP="00920F4E">
      <w:pPr>
        <w:pStyle w:val="Retraitcorpsdetexte3"/>
      </w:pPr>
    </w:p>
    <w:p w14:paraId="440B2257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A3136FF" w14:textId="77777777" w:rsidR="0015167D" w:rsidRPr="00920F4E" w:rsidRDefault="0015167D" w:rsidP="00920F4E">
      <w:pPr>
        <w:pStyle w:val="Retraitcorpsdetexte3"/>
      </w:pPr>
    </w:p>
    <w:p w14:paraId="4D17DB35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274162C9" w14:textId="77777777" w:rsidR="00F664DF" w:rsidRDefault="00F664DF" w:rsidP="00F664DF">
      <w:pPr>
        <w:pStyle w:val="Retraitcorpsdetexte3"/>
      </w:pPr>
    </w:p>
    <w:p w14:paraId="12778D64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0F77FD0A" w14:textId="77777777" w:rsidR="0015167D" w:rsidRPr="00F664DF" w:rsidRDefault="0015167D" w:rsidP="00F664DF">
      <w:pPr>
        <w:pStyle w:val="Retraitcorpsdetexte3"/>
      </w:pPr>
    </w:p>
    <w:p w14:paraId="09331598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07D01B19" w14:textId="77777777" w:rsidR="00F664DF" w:rsidRDefault="00F664DF" w:rsidP="00F664DF">
      <w:pPr>
        <w:pStyle w:val="Retraitcorpsdetexte3"/>
      </w:pPr>
    </w:p>
    <w:p w14:paraId="55AC4E5F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4E476681" w14:textId="77777777" w:rsidR="0015167D" w:rsidRPr="00F664DF" w:rsidRDefault="0015167D" w:rsidP="00F664DF">
      <w:pPr>
        <w:pStyle w:val="Retraitcorpsdetexte3"/>
      </w:pPr>
    </w:p>
    <w:p w14:paraId="24345475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0698CE12" w14:textId="77777777" w:rsidR="00F664DF" w:rsidRDefault="00F664DF" w:rsidP="00F664DF">
      <w:pPr>
        <w:pStyle w:val="Retraitcorpsdetexte3"/>
      </w:pPr>
    </w:p>
    <w:p w14:paraId="2F26398B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87A5B64" w14:textId="77777777" w:rsidR="0015167D" w:rsidRPr="00F664DF" w:rsidRDefault="0015167D" w:rsidP="00F664DF">
      <w:pPr>
        <w:pStyle w:val="Retraitcorpsdetexte3"/>
      </w:pPr>
    </w:p>
    <w:p w14:paraId="3910F9A0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5B4530FC" w14:textId="77777777" w:rsidR="00F664DF" w:rsidRDefault="00F664DF" w:rsidP="00F664DF">
      <w:pPr>
        <w:pStyle w:val="Retraitcorpsdetexte3"/>
      </w:pPr>
    </w:p>
    <w:p w14:paraId="087526CA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115DD4CC" w14:textId="77777777" w:rsidR="0015167D" w:rsidRPr="00F664DF" w:rsidRDefault="0015167D" w:rsidP="00F664DF">
      <w:pPr>
        <w:pStyle w:val="Retraitcorpsdetexte3"/>
      </w:pPr>
    </w:p>
    <w:p w14:paraId="57B95F8A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7D930B45" w14:textId="77777777" w:rsidR="00F664DF" w:rsidRDefault="00F664DF" w:rsidP="00F664DF">
      <w:pPr>
        <w:pStyle w:val="Retraitcorpsdetexte3"/>
      </w:pPr>
    </w:p>
    <w:p w14:paraId="0D24439D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4342A717" w14:textId="77777777" w:rsidR="0015167D" w:rsidRPr="00F664DF" w:rsidRDefault="0015167D" w:rsidP="00F664DF">
      <w:pPr>
        <w:pStyle w:val="Retraitcorpsdetexte3"/>
      </w:pPr>
    </w:p>
    <w:p w14:paraId="6F10FB03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797AA43D" w14:textId="77777777" w:rsidR="00F664DF" w:rsidRDefault="00F664DF" w:rsidP="00F664DF">
      <w:pPr>
        <w:pStyle w:val="Retraitcorpsdetexte3"/>
      </w:pPr>
    </w:p>
    <w:p w14:paraId="70FBA5A1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10DF9DE" w14:textId="77777777" w:rsidR="0015167D" w:rsidRPr="00F664DF" w:rsidRDefault="0015167D" w:rsidP="00F664DF">
      <w:pPr>
        <w:pStyle w:val="Retraitcorpsdetexte3"/>
      </w:pPr>
    </w:p>
    <w:p w14:paraId="10376E2D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398A747D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0FA3B0F9" w14:textId="77777777" w:rsidR="00A400FD" w:rsidRDefault="00A400FD" w:rsidP="00F16ADE">
      <w:pPr>
        <w:pStyle w:val="Informations"/>
      </w:pPr>
    </w:p>
    <w:p w14:paraId="15C8FC41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5A81FB24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478C7064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71C07DC6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00A5FFC8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7B525007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1FD51B7A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4D8BCACC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06EFC5C9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3783630C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467B9196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0D8CF340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735C83DC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3F3B962B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6BFCC436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5B004E97" w14:textId="77777777" w:rsidR="00F16ADE" w:rsidRDefault="00F16ADE" w:rsidP="0076036D">
      <w:pPr>
        <w:pStyle w:val="Informations"/>
      </w:pPr>
    </w:p>
    <w:p w14:paraId="35D3E42D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CE56CB7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8885E35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0BCAA97C" w14:textId="77777777" w:rsidR="008D57D1" w:rsidRDefault="008D57D1" w:rsidP="008D57D1">
      <w:pPr>
        <w:pStyle w:val="Informations"/>
      </w:pPr>
    </w:p>
    <w:p w14:paraId="14A121DE" w14:textId="77777777" w:rsidR="008D57D1" w:rsidRDefault="008D57D1" w:rsidP="008D57D1">
      <w:pPr>
        <w:pStyle w:val="Informations"/>
      </w:pPr>
    </w:p>
    <w:p w14:paraId="17547D31" w14:textId="77777777" w:rsidR="008D57D1" w:rsidRDefault="008D57D1" w:rsidP="008D57D1">
      <w:pPr>
        <w:pStyle w:val="Informations"/>
      </w:pPr>
    </w:p>
    <w:p w14:paraId="626F3922" w14:textId="77777777" w:rsidR="008D57D1" w:rsidRDefault="008D57D1" w:rsidP="008D57D1">
      <w:pPr>
        <w:pStyle w:val="Informations"/>
      </w:pPr>
    </w:p>
    <w:p w14:paraId="08B14BAF" w14:textId="77777777" w:rsidR="008D57D1" w:rsidRDefault="008D57D1" w:rsidP="008D57D1">
      <w:pPr>
        <w:pStyle w:val="Informations"/>
      </w:pPr>
    </w:p>
    <w:p w14:paraId="0EDAF246" w14:textId="77777777" w:rsidR="008D57D1" w:rsidRDefault="008D57D1" w:rsidP="008D57D1">
      <w:pPr>
        <w:pStyle w:val="Informations"/>
      </w:pPr>
    </w:p>
    <w:p w14:paraId="42EBC9D2" w14:textId="77777777" w:rsidR="008D57D1" w:rsidRDefault="008D57D1" w:rsidP="008D57D1">
      <w:pPr>
        <w:pStyle w:val="Informations"/>
      </w:pPr>
    </w:p>
    <w:p w14:paraId="1292D3CD" w14:textId="77777777" w:rsidR="00F16ADE" w:rsidRDefault="00F16ADE" w:rsidP="00F16ADE">
      <w:pPr>
        <w:pStyle w:val="Informations"/>
      </w:pPr>
    </w:p>
    <w:p w14:paraId="25D409F5" w14:textId="77777777" w:rsid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lastRenderedPageBreak/>
        <w:t>Analyse</w:t>
      </w:r>
      <w:bookmarkEnd w:id="19"/>
      <w:bookmarkEnd w:id="20"/>
      <w:r w:rsidR="00446E95">
        <w:t xml:space="preserve"> fonctionnelle</w:t>
      </w:r>
      <w:bookmarkEnd w:id="21"/>
    </w:p>
    <w:p w14:paraId="221DD8EF" w14:textId="77777777" w:rsidR="008D57D1" w:rsidRDefault="008D57D1" w:rsidP="008D57D1">
      <w:pPr>
        <w:pStyle w:val="Titre3"/>
      </w:pPr>
      <w:r>
        <w:t>Bowling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D57D1" w14:paraId="2A001E98" w14:textId="77777777" w:rsidTr="008D5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018B" w14:textId="77777777" w:rsidR="008D57D1" w:rsidRDefault="008D57D1">
            <w:r>
              <w:t>En tant qu'utilisateur du bâtiment Je veux un bowling dans la salle D03+4 Afin de pouvoir m'amuser avec mes amis</w:t>
            </w:r>
          </w:p>
        </w:tc>
      </w:tr>
      <w:tr w:rsidR="008D57D1" w14:paraId="5B71000F" w14:textId="77777777" w:rsidTr="008D5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72AD" w14:textId="77777777" w:rsidR="008D57D1" w:rsidRDefault="008D57D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62"/>
              <w:gridCol w:w="7062"/>
            </w:tblGrid>
            <w:tr w:rsidR="008D57D1" w14:paraId="3C255FBE" w14:textId="77777777">
              <w:tc>
                <w:tcPr>
                  <w:tcW w:w="0" w:type="auto"/>
                  <w:hideMark/>
                </w:tcPr>
                <w:p w14:paraId="30163F4D" w14:textId="77777777" w:rsidR="008D57D1" w:rsidRDefault="008D57D1">
                  <w:r>
                    <w:t>Pistes de Bowling</w:t>
                  </w:r>
                </w:p>
              </w:tc>
              <w:tc>
                <w:tcPr>
                  <w:tcW w:w="0" w:type="auto"/>
                  <w:hideMark/>
                </w:tcPr>
                <w:p w14:paraId="60872864" w14:textId="77777777" w:rsidR="008D57D1" w:rsidRDefault="008D57D1">
                  <w:r>
                    <w:t>Il y aura trois pistes de bowlings de 2m de large et 9m de long</w:t>
                  </w:r>
                </w:p>
              </w:tc>
            </w:tr>
            <w:tr w:rsidR="008D57D1" w14:paraId="1B2D3EB4" w14:textId="77777777">
              <w:tc>
                <w:tcPr>
                  <w:tcW w:w="0" w:type="auto"/>
                  <w:hideMark/>
                </w:tcPr>
                <w:p w14:paraId="00D6C695" w14:textId="77777777" w:rsidR="008D57D1" w:rsidRDefault="008D57D1">
                  <w:r>
                    <w:t>Boules de Bowling</w:t>
                  </w:r>
                </w:p>
              </w:tc>
              <w:tc>
                <w:tcPr>
                  <w:tcW w:w="0" w:type="auto"/>
                  <w:hideMark/>
                </w:tcPr>
                <w:p w14:paraId="4A8CEB57" w14:textId="77777777" w:rsidR="008D57D1" w:rsidRDefault="008D57D1">
                  <w:r>
                    <w:t>Il y aura 10 boules de bowlings de différents poids et couleurs disponibles</w:t>
                  </w:r>
                </w:p>
              </w:tc>
            </w:tr>
          </w:tbl>
          <w:p w14:paraId="31CB3304" w14:textId="77777777" w:rsidR="008D57D1" w:rsidRDefault="008D57D1">
            <w:pPr>
              <w:rPr>
                <w:rFonts w:ascii="Calibri" w:eastAsia="Calibri" w:hAnsi="Calibri" w:cs="Calibri"/>
              </w:rPr>
            </w:pPr>
          </w:p>
        </w:tc>
      </w:tr>
    </w:tbl>
    <w:p w14:paraId="191C36F6" w14:textId="77777777" w:rsidR="008D57D1" w:rsidRDefault="008D57D1" w:rsidP="008D57D1">
      <w:pPr>
        <w:rPr>
          <w:rFonts w:ascii="Calibri" w:eastAsia="Calibri" w:hAnsi="Calibri" w:cs="Calibri"/>
        </w:rPr>
      </w:pPr>
    </w:p>
    <w:p w14:paraId="6A754A57" w14:textId="77777777" w:rsidR="008D57D1" w:rsidRDefault="008D57D1" w:rsidP="008D57D1">
      <w:pPr>
        <w:pStyle w:val="Titre3"/>
      </w:pPr>
      <w:r>
        <w:t>Salle casiers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D57D1" w14:paraId="31859A58" w14:textId="77777777" w:rsidTr="008D5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1D6AE" w14:textId="77777777" w:rsidR="008D57D1" w:rsidRDefault="008D57D1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que la salle D02 soit aménagée avec des casier  Afin de pouvoir ranger mes affaires</w:t>
            </w:r>
          </w:p>
        </w:tc>
      </w:tr>
      <w:tr w:rsidR="008D57D1" w14:paraId="26274A38" w14:textId="77777777" w:rsidTr="008D5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E03B" w14:textId="77777777" w:rsidR="008D57D1" w:rsidRDefault="008D57D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7380"/>
            </w:tblGrid>
            <w:tr w:rsidR="008D57D1" w14:paraId="305153C5" w14:textId="77777777">
              <w:tc>
                <w:tcPr>
                  <w:tcW w:w="0" w:type="auto"/>
                  <w:hideMark/>
                </w:tcPr>
                <w:p w14:paraId="376D3577" w14:textId="77777777" w:rsidR="008D57D1" w:rsidRDefault="008D57D1">
                  <w:r>
                    <w:t>Disposition casier</w:t>
                  </w:r>
                </w:p>
              </w:tc>
              <w:tc>
                <w:tcPr>
                  <w:tcW w:w="0" w:type="auto"/>
                  <w:hideMark/>
                </w:tcPr>
                <w:p w14:paraId="73A8DDC9" w14:textId="77777777" w:rsidR="008D57D1" w:rsidRDefault="008D57D1">
                  <w:proofErr w:type="gramStart"/>
                  <w:r>
                    <w:t>Des casier</w:t>
                  </w:r>
                  <w:proofErr w:type="gramEnd"/>
                  <w:r>
                    <w:t xml:space="preserve"> sont disposer tout autour de la salle avec une hauteur de 3 casier</w:t>
                  </w:r>
                </w:p>
              </w:tc>
            </w:tr>
          </w:tbl>
          <w:p w14:paraId="3B0767D6" w14:textId="77777777" w:rsidR="008D57D1" w:rsidRDefault="008D57D1">
            <w:pPr>
              <w:rPr>
                <w:rFonts w:ascii="Calibri" w:eastAsia="Calibri" w:hAnsi="Calibri" w:cs="Calibri"/>
              </w:rPr>
            </w:pPr>
          </w:p>
        </w:tc>
      </w:tr>
    </w:tbl>
    <w:p w14:paraId="4C571924" w14:textId="77777777" w:rsidR="008D57D1" w:rsidRDefault="008D57D1" w:rsidP="008D57D1">
      <w:pPr>
        <w:rPr>
          <w:rFonts w:ascii="Calibri" w:eastAsia="Calibri" w:hAnsi="Calibri" w:cs="Calibri"/>
        </w:rPr>
      </w:pPr>
    </w:p>
    <w:p w14:paraId="446C48E7" w14:textId="77777777" w:rsidR="008D57D1" w:rsidRDefault="008D57D1" w:rsidP="008D57D1">
      <w:pPr>
        <w:pStyle w:val="Titre3"/>
      </w:pPr>
      <w:r>
        <w:t>Douches Piscine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8D57D1" w14:paraId="69BD2175" w14:textId="77777777" w:rsidTr="008D5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30F" w14:textId="77777777" w:rsidR="008D57D1" w:rsidRDefault="008D57D1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8D57D1" w14:paraId="55AE58CF" w14:textId="77777777" w:rsidTr="008D57D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96963" w14:textId="77777777" w:rsidR="008D57D1" w:rsidRDefault="008D57D1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862"/>
              <w:gridCol w:w="7178"/>
            </w:tblGrid>
            <w:tr w:rsidR="008D57D1" w14:paraId="0EC2D37E" w14:textId="77777777">
              <w:tc>
                <w:tcPr>
                  <w:tcW w:w="0" w:type="auto"/>
                  <w:hideMark/>
                </w:tcPr>
                <w:p w14:paraId="3F0CB350" w14:textId="77777777" w:rsidR="008D57D1" w:rsidRDefault="008D57D1">
                  <w:r>
                    <w:t>Casier</w:t>
                  </w:r>
                </w:p>
              </w:tc>
              <w:tc>
                <w:tcPr>
                  <w:tcW w:w="0" w:type="auto"/>
                  <w:hideMark/>
                </w:tcPr>
                <w:p w14:paraId="6547CE51" w14:textId="77777777" w:rsidR="008D57D1" w:rsidRDefault="008D57D1">
                  <w:r>
                    <w:t>Sur le mur de gauche 4 douches espacé d'1 m</w:t>
                  </w:r>
                </w:p>
              </w:tc>
            </w:tr>
            <w:tr w:rsidR="008D57D1" w14:paraId="2FF96C8A" w14:textId="77777777">
              <w:tc>
                <w:tcPr>
                  <w:tcW w:w="0" w:type="auto"/>
                  <w:hideMark/>
                </w:tcPr>
                <w:p w14:paraId="633848FC" w14:textId="77777777" w:rsidR="008D57D1" w:rsidRDefault="008D57D1">
                  <w:r>
                    <w:t>Banc</w:t>
                  </w:r>
                </w:p>
              </w:tc>
              <w:tc>
                <w:tcPr>
                  <w:tcW w:w="0" w:type="auto"/>
                  <w:hideMark/>
                </w:tcPr>
                <w:p w14:paraId="0154DEF1" w14:textId="77777777" w:rsidR="008D57D1" w:rsidRDefault="008D57D1">
                  <w:r>
                    <w:t>Sur le mur de droite 3 banc de 1m50 collé</w:t>
                  </w:r>
                </w:p>
              </w:tc>
            </w:tr>
            <w:tr w:rsidR="008D57D1" w14:paraId="4DCC667F" w14:textId="77777777">
              <w:tc>
                <w:tcPr>
                  <w:tcW w:w="0" w:type="auto"/>
                  <w:hideMark/>
                </w:tcPr>
                <w:p w14:paraId="0EC5AB53" w14:textId="77777777" w:rsidR="008D57D1" w:rsidRDefault="008D57D1">
                  <w:r>
                    <w:t>Mur douche</w:t>
                  </w:r>
                </w:p>
              </w:tc>
              <w:tc>
                <w:tcPr>
                  <w:tcW w:w="0" w:type="auto"/>
                  <w:hideMark/>
                </w:tcPr>
                <w:p w14:paraId="504A4F2E" w14:textId="77777777" w:rsidR="008D57D1" w:rsidRDefault="008D57D1">
                  <w:r>
                    <w:t>Un mur entre chaque douche du sol au plafond</w:t>
                  </w:r>
                </w:p>
              </w:tc>
            </w:tr>
            <w:tr w:rsidR="008D57D1" w14:paraId="697D3080" w14:textId="77777777">
              <w:tc>
                <w:tcPr>
                  <w:tcW w:w="0" w:type="auto"/>
                  <w:hideMark/>
                </w:tcPr>
                <w:p w14:paraId="358502EF" w14:textId="77777777" w:rsidR="008D57D1" w:rsidRDefault="008D57D1">
                  <w:r>
                    <w:t>Mur douche / Banc</w:t>
                  </w:r>
                </w:p>
              </w:tc>
              <w:tc>
                <w:tcPr>
                  <w:tcW w:w="0" w:type="auto"/>
                  <w:hideMark/>
                </w:tcPr>
                <w:p w14:paraId="4ACE5AC6" w14:textId="77777777" w:rsidR="008D57D1" w:rsidRDefault="008D57D1">
                  <w:r>
                    <w:t xml:space="preserve">Un mur entre les douches et </w:t>
                  </w:r>
                  <w:proofErr w:type="gramStart"/>
                  <w:r>
                    <w:t>les banc</w:t>
                  </w:r>
                  <w:proofErr w:type="gramEnd"/>
                  <w:r>
                    <w:t xml:space="preserve"> pour cacher les personnes qui se lavent</w:t>
                  </w:r>
                </w:p>
              </w:tc>
            </w:tr>
            <w:tr w:rsidR="008D57D1" w14:paraId="2CA5D6C9" w14:textId="77777777">
              <w:tc>
                <w:tcPr>
                  <w:tcW w:w="0" w:type="auto"/>
                  <w:hideMark/>
                </w:tcPr>
                <w:p w14:paraId="02BA7EC9" w14:textId="77777777" w:rsidR="008D57D1" w:rsidRDefault="008D57D1">
                  <w:r>
                    <w:t>Casier</w:t>
                  </w:r>
                </w:p>
              </w:tc>
              <w:tc>
                <w:tcPr>
                  <w:tcW w:w="0" w:type="auto"/>
                  <w:hideMark/>
                </w:tcPr>
                <w:p w14:paraId="479EA828" w14:textId="77777777" w:rsidR="008D57D1" w:rsidRDefault="008D57D1">
                  <w:r>
                    <w:t xml:space="preserve">6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contre le mur coter banc entre les douches et les banc</w:t>
                  </w:r>
                </w:p>
              </w:tc>
            </w:tr>
            <w:tr w:rsidR="008D57D1" w14:paraId="474AB7EF" w14:textId="77777777">
              <w:tc>
                <w:tcPr>
                  <w:tcW w:w="0" w:type="auto"/>
                  <w:hideMark/>
                </w:tcPr>
                <w:p w14:paraId="712D95BD" w14:textId="77777777" w:rsidR="008D57D1" w:rsidRDefault="008D57D1">
                  <w:r>
                    <w:t>Porte sortie</w:t>
                  </w:r>
                </w:p>
              </w:tc>
              <w:tc>
                <w:tcPr>
                  <w:tcW w:w="0" w:type="auto"/>
                  <w:hideMark/>
                </w:tcPr>
                <w:p w14:paraId="7CD660C1" w14:textId="77777777" w:rsidR="008D57D1" w:rsidRDefault="008D57D1">
                  <w:r>
                    <w:t xml:space="preserve">Une porte de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8D57D1" w14:paraId="4A36B3EC" w14:textId="77777777">
              <w:tc>
                <w:tcPr>
                  <w:tcW w:w="0" w:type="auto"/>
                  <w:hideMark/>
                </w:tcPr>
                <w:p w14:paraId="187F345A" w14:textId="77777777" w:rsidR="008D57D1" w:rsidRDefault="008D57D1">
                  <w:r>
                    <w:t>Porte accès piscine</w:t>
                  </w:r>
                </w:p>
              </w:tc>
              <w:tc>
                <w:tcPr>
                  <w:tcW w:w="0" w:type="auto"/>
                  <w:hideMark/>
                </w:tcPr>
                <w:p w14:paraId="63082314" w14:textId="77777777" w:rsidR="008D57D1" w:rsidRDefault="008D57D1">
                  <w:proofErr w:type="gramStart"/>
                  <w:r>
                    <w:t>une</w:t>
                  </w:r>
                  <w:proofErr w:type="gramEnd"/>
                  <w:r>
                    <w:t xml:space="preserve">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</w:tbl>
          <w:p w14:paraId="2FA12FAA" w14:textId="77777777" w:rsidR="008D57D1" w:rsidRDefault="008D57D1">
            <w:pPr>
              <w:rPr>
                <w:rFonts w:ascii="Calibri" w:eastAsia="Calibri" w:hAnsi="Calibri" w:cs="Calibri"/>
              </w:rPr>
            </w:pPr>
          </w:p>
        </w:tc>
      </w:tr>
    </w:tbl>
    <w:p w14:paraId="1C91E50D" w14:textId="77777777" w:rsidR="008D57D1" w:rsidRDefault="008D57D1" w:rsidP="008D57D1">
      <w:pPr>
        <w:rPr>
          <w:rFonts w:ascii="Calibri" w:eastAsia="Calibri" w:hAnsi="Calibri" w:cs="Calibri"/>
        </w:rPr>
      </w:pPr>
    </w:p>
    <w:p w14:paraId="7C088A7C" w14:textId="77777777" w:rsidR="008D57D1" w:rsidRPr="008D57D1" w:rsidRDefault="008D57D1" w:rsidP="008D57D1">
      <w:pPr>
        <w:pStyle w:val="Corpsdetexte"/>
      </w:pPr>
    </w:p>
    <w:p w14:paraId="528ED578" w14:textId="77777777" w:rsidR="00A400FD" w:rsidRDefault="00A400FD" w:rsidP="00A400FD">
      <w:pPr>
        <w:pStyle w:val="Retraitcorpsdetexte"/>
      </w:pPr>
      <w:bookmarkStart w:id="22" w:name="_Toc532179959"/>
      <w:bookmarkStart w:id="23" w:name="_Toc165969643"/>
    </w:p>
    <w:p w14:paraId="44D69732" w14:textId="77777777" w:rsidR="00446E95" w:rsidRPr="00A400FD" w:rsidRDefault="00446E95" w:rsidP="00446E95">
      <w:pPr>
        <w:pStyle w:val="Titre1"/>
      </w:pPr>
      <w:bookmarkStart w:id="24" w:name="_Toc128323768"/>
      <w:r>
        <w:t>Conception</w:t>
      </w:r>
      <w:bookmarkEnd w:id="24"/>
    </w:p>
    <w:p w14:paraId="77733F70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1B55A992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4056FF82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64950447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43D200C5" w14:textId="77777777" w:rsidR="00446E95" w:rsidRDefault="00446E95" w:rsidP="00446E95">
      <w:pPr>
        <w:pStyle w:val="Informations"/>
      </w:pPr>
    </w:p>
    <w:p w14:paraId="6A744B66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0A7D6CFD" w14:textId="77777777" w:rsidR="00446E95" w:rsidRDefault="00446E95" w:rsidP="00446E95">
      <w:pPr>
        <w:pStyle w:val="Informations"/>
      </w:pPr>
    </w:p>
    <w:p w14:paraId="08CACCBA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671CB27E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14:paraId="52F86B15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1F30E045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3118702A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1193BE79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6BFED8CF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lastRenderedPageBreak/>
        <w:t>Réalisation</w:t>
      </w:r>
      <w:bookmarkEnd w:id="28"/>
      <w:bookmarkEnd w:id="29"/>
      <w:bookmarkEnd w:id="30"/>
    </w:p>
    <w:p w14:paraId="2AD06786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18204FEE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AA7258B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695815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335C93E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7176380C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F510D2F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4373A269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462A63EC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63481D0A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608EED56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6633DAE0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6E60AD05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DDA9D5E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16D3DF11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59214054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6BADB659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02395A63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6D4D4AB9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49389558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1AC61E5F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3D87EE57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2CF528E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069EC7FD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146AE37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63A4382C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2E0BCCD2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15BD7027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1F84562C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2EA8CD5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6B299FB8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36E1359A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78D2342D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14:paraId="33289D62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82A75F8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FFC7BDE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428C626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4B4652C1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63E1A3B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6253332B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lastRenderedPageBreak/>
        <w:t>Divers</w:t>
      </w:r>
      <w:bookmarkEnd w:id="52"/>
      <w:bookmarkEnd w:id="53"/>
      <w:bookmarkEnd w:id="54"/>
    </w:p>
    <w:p w14:paraId="2CDEEA97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7EDA60E5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1AC41A52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70326945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58FD5FB8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0B4E062A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4B4F3773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390F077A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109E9EDA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040C845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404FC5F3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40953" w14:textId="77777777" w:rsidR="00F710F3" w:rsidRDefault="00F710F3">
      <w:r>
        <w:separator/>
      </w:r>
    </w:p>
  </w:endnote>
  <w:endnote w:type="continuationSeparator" w:id="0">
    <w:p w14:paraId="47E858BD" w14:textId="77777777" w:rsidR="00F710F3" w:rsidRDefault="00F7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4286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0B3545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40FBD92" w14:textId="7FA754F3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E95F7D" w:rsidRPr="00E95F7D">
              <w:rPr>
                <w:rFonts w:cs="Arial"/>
                <w:noProof/>
                <w:szCs w:val="16"/>
              </w:rPr>
              <w:t>Alan Bitter</w:t>
            </w:r>
          </w:fldSimple>
        </w:p>
        <w:p w14:paraId="2AE86F32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31FE8CE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D6F8B07" w14:textId="1AAF5953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95F7D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591CD40" w14:textId="77777777" w:rsidTr="00E52B61">
      <w:trPr>
        <w:jc w:val="center"/>
      </w:trPr>
      <w:tc>
        <w:tcPr>
          <w:tcW w:w="3510" w:type="dxa"/>
          <w:vAlign w:val="center"/>
        </w:tcPr>
        <w:p w14:paraId="15BC691C" w14:textId="7E98419F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E95F7D">
            <w:fldChar w:fldCharType="separate"/>
          </w:r>
          <w:r w:rsidR="00E95F7D">
            <w:rPr>
              <w:noProof/>
            </w:rPr>
            <w:t>Alan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8191F2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6CDF08A" w14:textId="7B892DE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95F7D">
            <w:rPr>
              <w:rFonts w:cs="Arial"/>
              <w:noProof/>
              <w:szCs w:val="16"/>
            </w:rPr>
            <w:t>26.03.2024 16:05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EEABEF1" w14:textId="77777777" w:rsidTr="00E52B61">
      <w:trPr>
        <w:jc w:val="center"/>
      </w:trPr>
      <w:tc>
        <w:tcPr>
          <w:tcW w:w="3510" w:type="dxa"/>
          <w:vAlign w:val="center"/>
        </w:tcPr>
        <w:p w14:paraId="557BF879" w14:textId="77E8AB06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E95F7D" w:rsidRPr="00E95F7D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95F7D">
            <w:rPr>
              <w:rFonts w:cs="Arial"/>
              <w:noProof/>
              <w:szCs w:val="16"/>
            </w:rPr>
            <w:t>26.03.2024 16:05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0FF82D33" w14:textId="01C3208F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E95F7D" w:rsidRPr="00E95F7D">
              <w:rPr>
                <w:rFonts w:cs="Arial"/>
                <w:noProof/>
                <w:szCs w:val="16"/>
              </w:rPr>
              <w:t>Rapport</w:t>
            </w:r>
            <w:r w:rsidR="00E95F7D">
              <w:rPr>
                <w:noProof/>
              </w:rPr>
              <w:t xml:space="preserve"> de projet</w:t>
            </w:r>
          </w:fldSimple>
        </w:p>
      </w:tc>
    </w:tr>
  </w:tbl>
  <w:p w14:paraId="4EABECFB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92B88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F4C83" w14:textId="77777777" w:rsidR="00F710F3" w:rsidRDefault="00F710F3">
      <w:r>
        <w:separator/>
      </w:r>
    </w:p>
  </w:footnote>
  <w:footnote w:type="continuationSeparator" w:id="0">
    <w:p w14:paraId="05CCA48E" w14:textId="77777777" w:rsidR="00F710F3" w:rsidRDefault="00F7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50C69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553A5EA5" w14:textId="77777777">
      <w:trPr>
        <w:trHeight w:val="536"/>
        <w:jc w:val="center"/>
      </w:trPr>
      <w:tc>
        <w:tcPr>
          <w:tcW w:w="2445" w:type="dxa"/>
          <w:vAlign w:val="center"/>
        </w:tcPr>
        <w:p w14:paraId="19BC9D9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3F57BF2" w14:textId="77777777" w:rsidR="00AA4393" w:rsidRPr="00B4738A" w:rsidRDefault="00AA4393" w:rsidP="00B4738A"/>
      </w:tc>
      <w:tc>
        <w:tcPr>
          <w:tcW w:w="2283" w:type="dxa"/>
          <w:vAlign w:val="center"/>
        </w:tcPr>
        <w:p w14:paraId="2BA0DC91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0D4E473" wp14:editId="624CEA9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B4DD415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BE56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D1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D57D1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95F7D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710F3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9270082"/>
  <w15:docId w15:val="{E8BFD0BB-217D-401D-80DB-D915E7AC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4</TotalTime>
  <Pages>7</Pages>
  <Words>1729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11221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2</cp:revision>
  <cp:lastPrinted>2024-03-26T15:05:00Z</cp:lastPrinted>
  <dcterms:created xsi:type="dcterms:W3CDTF">2024-03-26T15:02:00Z</dcterms:created>
  <dcterms:modified xsi:type="dcterms:W3CDTF">2024-03-26T15:09:00Z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